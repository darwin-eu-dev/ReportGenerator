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9BF6" w14:textId="78D23C71" w:rsidR="00E81978" w:rsidRPr="00DF7355" w:rsidRDefault="00E81978" w:rsidP="00DF7355"/>
    <w:sectPr w:rsidR="00E81978" w:rsidRPr="00DF7355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9F9C" w14:textId="77777777" w:rsidR="005D4CF7" w:rsidRDefault="005D4CF7">
      <w:pPr>
        <w:spacing w:line="240" w:lineRule="auto"/>
      </w:pPr>
      <w:r>
        <w:separator/>
      </w:r>
    </w:p>
    <w:p w14:paraId="4442F784" w14:textId="77777777" w:rsidR="005D4CF7" w:rsidRDefault="005D4CF7"/>
  </w:endnote>
  <w:endnote w:type="continuationSeparator" w:id="0">
    <w:p w14:paraId="2153387A" w14:textId="77777777" w:rsidR="005D4CF7" w:rsidRDefault="005D4CF7">
      <w:pPr>
        <w:spacing w:line="240" w:lineRule="auto"/>
      </w:pPr>
      <w:r>
        <w:continuationSeparator/>
      </w:r>
    </w:p>
    <w:p w14:paraId="10AA76F1" w14:textId="77777777" w:rsidR="005D4CF7" w:rsidRDefault="005D4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53C5" w14:textId="77777777" w:rsidR="005D4CF7" w:rsidRDefault="005D4CF7">
      <w:pPr>
        <w:spacing w:line="240" w:lineRule="auto"/>
      </w:pPr>
      <w:r>
        <w:separator/>
      </w:r>
    </w:p>
    <w:p w14:paraId="5BEF9876" w14:textId="77777777" w:rsidR="005D4CF7" w:rsidRDefault="005D4CF7"/>
  </w:footnote>
  <w:footnote w:type="continuationSeparator" w:id="0">
    <w:p w14:paraId="7B018C2D" w14:textId="77777777" w:rsidR="005D4CF7" w:rsidRDefault="005D4CF7">
      <w:pPr>
        <w:spacing w:line="240" w:lineRule="auto"/>
      </w:pPr>
      <w:r>
        <w:continuationSeparator/>
      </w:r>
    </w:p>
    <w:p w14:paraId="056B9C81" w14:textId="77777777" w:rsidR="005D4CF7" w:rsidRDefault="005D4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E017" w14:textId="7777777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2DD150196F246FD96577C0867FA4EB5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9F4A" w14:textId="7777777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7C3659FDB1B74746888A081452A8D145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3739847">
    <w:abstractNumId w:val="9"/>
  </w:num>
  <w:num w:numId="2" w16cid:durableId="1329866833">
    <w:abstractNumId w:val="7"/>
  </w:num>
  <w:num w:numId="3" w16cid:durableId="348219957">
    <w:abstractNumId w:val="6"/>
  </w:num>
  <w:num w:numId="4" w16cid:durableId="123813017">
    <w:abstractNumId w:val="5"/>
  </w:num>
  <w:num w:numId="5" w16cid:durableId="1699812293">
    <w:abstractNumId w:val="4"/>
  </w:num>
  <w:num w:numId="6" w16cid:durableId="557984289">
    <w:abstractNumId w:val="8"/>
  </w:num>
  <w:num w:numId="7" w16cid:durableId="2049257394">
    <w:abstractNumId w:val="3"/>
  </w:num>
  <w:num w:numId="8" w16cid:durableId="2128575849">
    <w:abstractNumId w:val="2"/>
  </w:num>
  <w:num w:numId="9" w16cid:durableId="1510605377">
    <w:abstractNumId w:val="1"/>
  </w:num>
  <w:num w:numId="10" w16cid:durableId="1611357244">
    <w:abstractNumId w:val="0"/>
  </w:num>
  <w:num w:numId="11" w16cid:durableId="1550989375">
    <w:abstractNumId w:val="9"/>
    <w:lvlOverride w:ilvl="0">
      <w:startOverride w:val="1"/>
    </w:lvlOverride>
  </w:num>
  <w:num w:numId="12" w16cid:durableId="625088182">
    <w:abstractNumId w:val="13"/>
  </w:num>
  <w:num w:numId="13" w16cid:durableId="477964906">
    <w:abstractNumId w:val="11"/>
  </w:num>
  <w:num w:numId="14" w16cid:durableId="657348387">
    <w:abstractNumId w:val="10"/>
  </w:num>
  <w:num w:numId="15" w16cid:durableId="10354259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9C"/>
    <w:rsid w:val="000D3F41"/>
    <w:rsid w:val="00130A4A"/>
    <w:rsid w:val="00355DCA"/>
    <w:rsid w:val="003F609C"/>
    <w:rsid w:val="00551A02"/>
    <w:rsid w:val="005534FA"/>
    <w:rsid w:val="005D3A03"/>
    <w:rsid w:val="005D4CF7"/>
    <w:rsid w:val="007D3BA6"/>
    <w:rsid w:val="008002C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DF7355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DEC16C"/>
  <w15:chartTrackingRefBased/>
  <w15:docId w15:val="{634D1598-129D-4AB0-801C-8A81458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arboza\AppData\Local\Temp\MicrosoftEdgeDownloads\666517a7-85dd-4ea9-b146-3470a72719cd\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D150196F246FD96577C0867FA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BF9D8-16F2-4459-81C2-6558E591A27D}"/>
      </w:docPartPr>
      <w:docPartBody>
        <w:p w:rsidR="008D54D9" w:rsidRDefault="00000000">
          <w:pPr>
            <w:pStyle w:val="72DD150196F246FD96577C0867FA4EB5"/>
          </w:pPr>
          <w:r w:rsidRPr="005D3A03">
            <w:t>Figures title:</w:t>
          </w:r>
        </w:p>
      </w:docPartBody>
    </w:docPart>
    <w:docPart>
      <w:docPartPr>
        <w:name w:val="7C3659FDB1B74746888A081452A8D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51F1F-7D2A-467A-AC91-1FDF3363FFE7}"/>
      </w:docPartPr>
      <w:docPartBody>
        <w:p w:rsidR="008D54D9" w:rsidRDefault="00000000">
          <w:pPr>
            <w:pStyle w:val="7C3659FDB1B74746888A081452A8D14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5"/>
    <w:rsid w:val="008D54D9"/>
    <w:rsid w:val="00A033A1"/>
    <w:rsid w:val="00F0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CC469DE314F918743CD01A2058E30">
    <w:name w:val="6C3CC469DE314F918743CD01A2058E30"/>
  </w:style>
  <w:style w:type="paragraph" w:customStyle="1" w:styleId="DD6A747653834BC0A6D5CAC8E43F7B3A">
    <w:name w:val="DD6A747653834BC0A6D5CAC8E43F7B3A"/>
  </w:style>
  <w:style w:type="paragraph" w:customStyle="1" w:styleId="5328C46C0990443FB300938CAB5A6AE7">
    <w:name w:val="5328C46C0990443FB300938CAB5A6AE7"/>
  </w:style>
  <w:style w:type="paragraph" w:customStyle="1" w:styleId="D4422C7B797A46169C79222046C60E92">
    <w:name w:val="D4422C7B797A46169C79222046C60E92"/>
  </w:style>
  <w:style w:type="paragraph" w:customStyle="1" w:styleId="E59E763B7BBA449BBDD89D89068A3271">
    <w:name w:val="E59E763B7BBA449BBDD89D89068A3271"/>
  </w:style>
  <w:style w:type="paragraph" w:customStyle="1" w:styleId="C22C2308376B42CAA19F2FD0EDB3426B">
    <w:name w:val="C22C2308376B42CAA19F2FD0EDB3426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94A73663F764D9FAE98C7F89E5F1E2A">
    <w:name w:val="B94A73663F764D9FAE98C7F89E5F1E2A"/>
  </w:style>
  <w:style w:type="paragraph" w:customStyle="1" w:styleId="2F031BA5C81C45DD9F4A9AEA5AE4D995">
    <w:name w:val="2F031BA5C81C45DD9F4A9AEA5AE4D995"/>
  </w:style>
  <w:style w:type="paragraph" w:customStyle="1" w:styleId="B3550EB6B1944CCF90A2F704287C6EB4">
    <w:name w:val="B3550EB6B1944CCF90A2F704287C6EB4"/>
  </w:style>
  <w:style w:type="paragraph" w:customStyle="1" w:styleId="82335D74428D4C7A8D1BE18774655CF5">
    <w:name w:val="82335D74428D4C7A8D1BE18774655CF5"/>
  </w:style>
  <w:style w:type="paragraph" w:customStyle="1" w:styleId="C2979CF06CAA459EA35754F12BE4126E">
    <w:name w:val="C2979CF06CAA459EA35754F12BE4126E"/>
  </w:style>
  <w:style w:type="paragraph" w:customStyle="1" w:styleId="512CE86E6D2A4CA08B25090AB77628D2">
    <w:name w:val="512CE86E6D2A4CA08B25090AB77628D2"/>
  </w:style>
  <w:style w:type="paragraph" w:customStyle="1" w:styleId="EF9DB62964EA448CA0E8FCBB0DD69095">
    <w:name w:val="EF9DB62964EA448CA0E8FCBB0DD69095"/>
  </w:style>
  <w:style w:type="paragraph" w:customStyle="1" w:styleId="F06AD53A3FD14F2895EA6A06CB3E1E39">
    <w:name w:val="F06AD53A3FD14F2895EA6A06CB3E1E39"/>
  </w:style>
  <w:style w:type="paragraph" w:customStyle="1" w:styleId="4AE0734C3C914765BE2B12246D5847D3">
    <w:name w:val="4AE0734C3C914765BE2B12246D5847D3"/>
  </w:style>
  <w:style w:type="paragraph" w:customStyle="1" w:styleId="79878626730246FE8143FF70108EDF9C">
    <w:name w:val="79878626730246FE8143FF70108EDF9C"/>
  </w:style>
  <w:style w:type="paragraph" w:customStyle="1" w:styleId="EEC5B212DDF142179AF6D65D630F7934">
    <w:name w:val="EEC5B212DDF142179AF6D65D630F7934"/>
  </w:style>
  <w:style w:type="paragraph" w:customStyle="1" w:styleId="FCAD876BC4184D09988AE2366CFE8172">
    <w:name w:val="FCAD876BC4184D09988AE2366CFE8172"/>
  </w:style>
  <w:style w:type="paragraph" w:customStyle="1" w:styleId="643A6CB856EA4C8CB245E24C4BF0B96E">
    <w:name w:val="643A6CB856EA4C8CB245E24C4BF0B96E"/>
  </w:style>
  <w:style w:type="paragraph" w:customStyle="1" w:styleId="17D637B85033402DA74E4CA7E53CBC64">
    <w:name w:val="17D637B85033402DA74E4CA7E53CBC64"/>
  </w:style>
  <w:style w:type="paragraph" w:customStyle="1" w:styleId="704ADC238BFC4DA3B7D4C9688DB02E12">
    <w:name w:val="704ADC238BFC4DA3B7D4C9688DB02E12"/>
  </w:style>
  <w:style w:type="paragraph" w:customStyle="1" w:styleId="8601F8F45A8F415CB48B0C5F64DE11DA">
    <w:name w:val="8601F8F45A8F415CB48B0C5F64DE11DA"/>
  </w:style>
  <w:style w:type="paragraph" w:customStyle="1" w:styleId="CC02E85C9C534B27AEC9D0A5270087DC">
    <w:name w:val="CC02E85C9C534B27AEC9D0A5270087DC"/>
  </w:style>
  <w:style w:type="paragraph" w:customStyle="1" w:styleId="AAB4ADDFF34A4B83A4D4634E72FD09FA">
    <w:name w:val="AAB4ADDFF34A4B83A4D4634E72FD09FA"/>
  </w:style>
  <w:style w:type="paragraph" w:customStyle="1" w:styleId="AA1C13BC13364BA88E83A54F6FFE40CC">
    <w:name w:val="AA1C13BC13364BA88E83A54F6FFE40CC"/>
  </w:style>
  <w:style w:type="paragraph" w:customStyle="1" w:styleId="ABE18F85BAFA44D39D02CF1B09C621AE">
    <w:name w:val="ABE18F85BAFA44D39D02CF1B09C621AE"/>
  </w:style>
  <w:style w:type="paragraph" w:customStyle="1" w:styleId="F6112F79F7E2479BB8463263DE65532F">
    <w:name w:val="F6112F79F7E2479BB8463263DE65532F"/>
  </w:style>
  <w:style w:type="paragraph" w:customStyle="1" w:styleId="C519351FD1A74AD890074F62225B0C2E">
    <w:name w:val="C519351FD1A74AD890074F62225B0C2E"/>
  </w:style>
  <w:style w:type="paragraph" w:customStyle="1" w:styleId="9B45158F88E74A969C907FDCC90FA9F7">
    <w:name w:val="9B45158F88E74A969C907FDCC90FA9F7"/>
  </w:style>
  <w:style w:type="paragraph" w:customStyle="1" w:styleId="DEB76D6EF8574D7CB19B3D4601801548">
    <w:name w:val="DEB76D6EF8574D7CB19B3D4601801548"/>
  </w:style>
  <w:style w:type="paragraph" w:customStyle="1" w:styleId="01BB09D38B534BC999FFDFAA384700EB">
    <w:name w:val="01BB09D38B534BC999FFDFAA384700EB"/>
  </w:style>
  <w:style w:type="paragraph" w:customStyle="1" w:styleId="B857720CEE7C40A092B8D6B3FAFE62A0">
    <w:name w:val="B857720CEE7C40A092B8D6B3FAFE62A0"/>
  </w:style>
  <w:style w:type="paragraph" w:customStyle="1" w:styleId="CE8840E989414BA2B33A25854C349778">
    <w:name w:val="CE8840E989414BA2B33A25854C349778"/>
  </w:style>
  <w:style w:type="paragraph" w:customStyle="1" w:styleId="F67747A21EAF4DBE9DCD1709A0EAC92E">
    <w:name w:val="F67747A21EAF4DBE9DCD1709A0EAC92E"/>
  </w:style>
  <w:style w:type="paragraph" w:customStyle="1" w:styleId="29C220E3056B48048464409CE7ACB5E1">
    <w:name w:val="29C220E3056B48048464409CE7ACB5E1"/>
  </w:style>
  <w:style w:type="paragraph" w:customStyle="1" w:styleId="4C64F5C4AE8545E68A45EFB940B79BA2">
    <w:name w:val="4C64F5C4AE8545E68A45EFB940B79BA2"/>
  </w:style>
  <w:style w:type="paragraph" w:customStyle="1" w:styleId="6CF9E04843294957AC27560412C76174">
    <w:name w:val="6CF9E04843294957AC27560412C76174"/>
  </w:style>
  <w:style w:type="paragraph" w:customStyle="1" w:styleId="E68247DA90E345B6890AF76235FE4B0C">
    <w:name w:val="E68247DA90E345B6890AF76235FE4B0C"/>
  </w:style>
  <w:style w:type="paragraph" w:customStyle="1" w:styleId="E5FD7319812A4FC79959DB873B16F0CC">
    <w:name w:val="E5FD7319812A4FC79959DB873B16F0CC"/>
  </w:style>
  <w:style w:type="paragraph" w:customStyle="1" w:styleId="A4B86536C44A4A868ED3D71E416E5D9C">
    <w:name w:val="A4B86536C44A4A868ED3D71E416E5D9C"/>
  </w:style>
  <w:style w:type="paragraph" w:customStyle="1" w:styleId="7B7695F966A741B2B46E4C0ADE3F91B8">
    <w:name w:val="7B7695F966A741B2B46E4C0ADE3F91B8"/>
  </w:style>
  <w:style w:type="paragraph" w:customStyle="1" w:styleId="A35738BB3D804A819C2A5FEA62FED5FB">
    <w:name w:val="A35738BB3D804A819C2A5FEA62FED5FB"/>
  </w:style>
  <w:style w:type="paragraph" w:customStyle="1" w:styleId="5F3D029813B640AC881BDFD62C702A33">
    <w:name w:val="5F3D029813B640AC881BDFD62C702A33"/>
  </w:style>
  <w:style w:type="paragraph" w:customStyle="1" w:styleId="D1116CA3C2E545898C40E1F8D5F36608">
    <w:name w:val="D1116CA3C2E545898C40E1F8D5F36608"/>
  </w:style>
  <w:style w:type="paragraph" w:customStyle="1" w:styleId="DA56FD78D47B49A4A71FE939E746ADF0">
    <w:name w:val="DA56FD78D47B49A4A71FE939E746ADF0"/>
  </w:style>
  <w:style w:type="paragraph" w:customStyle="1" w:styleId="FBE16CD5766745BA8BA5759ACD7243C1">
    <w:name w:val="FBE16CD5766745BA8BA5759ACD7243C1"/>
  </w:style>
  <w:style w:type="paragraph" w:customStyle="1" w:styleId="F7377C70BAF34CA38FC96147F654049A">
    <w:name w:val="F7377C70BAF34CA38FC96147F654049A"/>
  </w:style>
  <w:style w:type="paragraph" w:customStyle="1" w:styleId="B6AB5A7F61A24556B4C03E42202B5035">
    <w:name w:val="B6AB5A7F61A24556B4C03E42202B5035"/>
  </w:style>
  <w:style w:type="paragraph" w:customStyle="1" w:styleId="2A1453BD8CEF4A5CA0762FCDF23CBB21">
    <w:name w:val="2A1453BD8CEF4A5CA0762FCDF23CBB21"/>
  </w:style>
  <w:style w:type="paragraph" w:customStyle="1" w:styleId="757F4BBFB2244B05BD828DFC633E8818">
    <w:name w:val="757F4BBFB2244B05BD828DFC633E8818"/>
  </w:style>
  <w:style w:type="paragraph" w:customStyle="1" w:styleId="6B5E22BF45CD40098B46325C59312A2E">
    <w:name w:val="6B5E22BF45CD40098B46325C59312A2E"/>
  </w:style>
  <w:style w:type="paragraph" w:customStyle="1" w:styleId="8C7B653F608F4D8398B6CF86344CD49B">
    <w:name w:val="8C7B653F608F4D8398B6CF86344CD49B"/>
  </w:style>
  <w:style w:type="paragraph" w:customStyle="1" w:styleId="39BDF9DF0B85495D867F6B5138FF4D27">
    <w:name w:val="39BDF9DF0B85495D867F6B5138FF4D27"/>
  </w:style>
  <w:style w:type="paragraph" w:customStyle="1" w:styleId="2508EE8D8F064E38B0DCF2596789D6FF">
    <w:name w:val="2508EE8D8F064E38B0DCF2596789D6FF"/>
  </w:style>
  <w:style w:type="paragraph" w:customStyle="1" w:styleId="0A17CD5972BA4688924ADA4A6781AF80">
    <w:name w:val="0A17CD5972BA4688924ADA4A6781AF80"/>
  </w:style>
  <w:style w:type="paragraph" w:customStyle="1" w:styleId="5C47B8DDC3BB406DB73388337F409FC9">
    <w:name w:val="5C47B8DDC3BB406DB73388337F409FC9"/>
  </w:style>
  <w:style w:type="paragraph" w:customStyle="1" w:styleId="71EDC88899DA4405B64876D44CDC02D3">
    <w:name w:val="71EDC88899DA4405B64876D44CDC02D3"/>
  </w:style>
  <w:style w:type="paragraph" w:customStyle="1" w:styleId="3057F8D579694A72B47C0C9A3FB587A5">
    <w:name w:val="3057F8D579694A72B47C0C9A3FB587A5"/>
  </w:style>
  <w:style w:type="paragraph" w:customStyle="1" w:styleId="E04F3E38FE0D40AE84A5C54A7A6AE287">
    <w:name w:val="E04F3E38FE0D40AE84A5C54A7A6AE287"/>
  </w:style>
  <w:style w:type="paragraph" w:customStyle="1" w:styleId="0DEA57DA2AAB4F7E8DE6F53E476CF00D">
    <w:name w:val="0DEA57DA2AAB4F7E8DE6F53E476CF00D"/>
  </w:style>
  <w:style w:type="paragraph" w:customStyle="1" w:styleId="4FDCAD5B7D02479E98838669CDE39DDC">
    <w:name w:val="4FDCAD5B7D02479E98838669CDE39DDC"/>
  </w:style>
  <w:style w:type="paragraph" w:customStyle="1" w:styleId="72DD150196F246FD96577C0867FA4EB5">
    <w:name w:val="72DD150196F246FD96577C0867FA4EB5"/>
  </w:style>
  <w:style w:type="paragraph" w:customStyle="1" w:styleId="7C3659FDB1B74746888A081452A8D145">
    <w:name w:val="7C3659FDB1B74746888A081452A8D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tf03982351_win32.dotx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Eli Barboza Gutierrez</dc:creator>
  <cp:keywords/>
  <dc:description/>
  <cp:lastModifiedBy>Cesar Barboza</cp:lastModifiedBy>
  <cp:revision>3</cp:revision>
  <dcterms:created xsi:type="dcterms:W3CDTF">2022-11-01T10:56:00Z</dcterms:created>
  <dcterms:modified xsi:type="dcterms:W3CDTF">2022-11-01T11:02:00Z</dcterms:modified>
</cp:coreProperties>
</file>