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6E9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7306935B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E4FEC5D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B2B919D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124116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"\\\\192.168.1.12\\var\\folders\\dy\\fbr_t5rj47j_2rk_3rv0648c0000gn\\T\\com.microsoft.Word\\WebArchiveCopyPasteTempFiles\\darwin-eu-logo.png" \* MERGEFORMAT </w:instrText>
      </w:r>
      <w:r w:rsidRPr="00124116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24116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15A2000" wp14:editId="698A7963">
            <wp:extent cx="3983730" cy="1637818"/>
            <wp:effectExtent l="0" t="0" r="4445" b="635"/>
            <wp:docPr id="5" name="Picture 5" descr="Darwin 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win E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55" cy="17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16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17E081C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B09C60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0FDF82B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A26615D" w14:textId="77777777" w:rsidR="00CF368F" w:rsidRPr="0049126C" w:rsidRDefault="00CF368F" w:rsidP="00CF368F">
      <w:pPr>
        <w:pStyle w:val="Title"/>
        <w:rPr>
          <w:color w:val="003399"/>
          <w:lang w:val="en-GB"/>
        </w:rPr>
      </w:pPr>
      <w:bookmarkStart w:id="0" w:name="_Hlk531895939"/>
      <w:r w:rsidRPr="0049126C">
        <w:rPr>
          <w:color w:val="003399"/>
          <w:lang w:val="en-GB"/>
        </w:rPr>
        <w:t>“Your title goes here”</w:t>
      </w:r>
    </w:p>
    <w:p w14:paraId="4D71FB29" w14:textId="77777777" w:rsidR="00CF368F" w:rsidRPr="00FE2CF2" w:rsidRDefault="00CF368F" w:rsidP="00CF368F">
      <w:pPr>
        <w:jc w:val="center"/>
        <w:rPr>
          <w:rFonts w:asciiTheme="minorHAnsi" w:hAnsiTheme="minorHAnsi"/>
          <w:b/>
          <w:noProof/>
          <w:sz w:val="36"/>
        </w:rPr>
      </w:pPr>
    </w:p>
    <w:p w14:paraId="28BD2D96" w14:textId="77777777" w:rsidR="00CF368F" w:rsidRPr="00FE2CF2" w:rsidRDefault="00CF368F" w:rsidP="00CF368F">
      <w:pPr>
        <w:pStyle w:val="Subtitle"/>
        <w:rPr>
          <w:lang w:val="en-GB"/>
        </w:rPr>
      </w:pPr>
      <w:r w:rsidRPr="00FE2CF2">
        <w:rPr>
          <w:lang w:val="en-GB"/>
        </w:rPr>
        <w:t>The author list goes here.</w:t>
      </w:r>
    </w:p>
    <w:p w14:paraId="7C8A9739" w14:textId="77777777" w:rsidR="00CF368F" w:rsidRPr="00FE2CF2" w:rsidRDefault="00CF368F" w:rsidP="00CF368F">
      <w:pPr>
        <w:jc w:val="center"/>
        <w:rPr>
          <w:rFonts w:asciiTheme="minorHAnsi" w:hAnsiTheme="minorHAnsi"/>
          <w:noProof/>
          <w:sz w:val="28"/>
        </w:rPr>
      </w:pPr>
      <w:r w:rsidRPr="00FE2CF2">
        <w:rPr>
          <w:rFonts w:asciiTheme="minorHAnsi" w:hAnsiTheme="minorHAnsi"/>
          <w:noProof/>
          <w:sz w:val="28"/>
        </w:rPr>
        <w:t>Date (format 01/01/1900)</w:t>
      </w:r>
    </w:p>
    <w:p w14:paraId="6BD86DB3" w14:textId="77777777" w:rsidR="00CF368F" w:rsidRPr="00FE2CF2" w:rsidRDefault="00CF368F" w:rsidP="00CF368F">
      <w:pPr>
        <w:jc w:val="center"/>
        <w:rPr>
          <w:rFonts w:asciiTheme="minorHAnsi" w:hAnsiTheme="minorHAnsi"/>
          <w:noProof/>
          <w:sz w:val="28"/>
        </w:rPr>
      </w:pPr>
      <w:r w:rsidRPr="00FE2CF2">
        <w:rPr>
          <w:rFonts w:asciiTheme="minorHAnsi" w:hAnsiTheme="minorHAnsi"/>
          <w:noProof/>
          <w:sz w:val="28"/>
        </w:rPr>
        <w:t>Version</w:t>
      </w:r>
    </w:p>
    <w:bookmarkEnd w:id="0"/>
    <w:p w14:paraId="68F55FF0" w14:textId="77777777" w:rsidR="00CF368F" w:rsidRDefault="00CF368F" w:rsidP="00CF368F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86E7A64" w14:textId="77777777" w:rsidR="00773097" w:rsidRPr="00645567" w:rsidRDefault="00773097">
      <w:pPr>
        <w:rPr>
          <w:rFonts w:asciiTheme="minorHAnsi" w:hAnsiTheme="minorHAnsi" w:cstheme="minorHAnsi"/>
          <w:sz w:val="22"/>
          <w:szCs w:val="22"/>
        </w:rPr>
      </w:pPr>
    </w:p>
    <w:sectPr w:rsidR="00773097" w:rsidRPr="00645567" w:rsidSect="00CF368F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3247" w14:textId="77777777" w:rsidR="004C6497" w:rsidRDefault="004C6497">
      <w:r>
        <w:separator/>
      </w:r>
    </w:p>
  </w:endnote>
  <w:endnote w:type="continuationSeparator" w:id="0">
    <w:p w14:paraId="09851459" w14:textId="77777777" w:rsidR="004C6497" w:rsidRDefault="004C6497">
      <w:r>
        <w:continuationSeparator/>
      </w:r>
    </w:p>
  </w:endnote>
  <w:endnote w:type="continuationNotice" w:id="1">
    <w:p w14:paraId="75EBA34C" w14:textId="77777777" w:rsidR="004C6497" w:rsidRDefault="004C6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469E0C92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6249DC87" w14:textId="77777777" w:rsidR="006E0D97" w:rsidRDefault="006E0D97">
          <w:pPr>
            <w:pStyle w:val="FooterAgency"/>
          </w:pPr>
        </w:p>
      </w:tc>
    </w:tr>
    <w:tr w:rsidR="00E50E8B" w14:paraId="7CBAAFA4" w14:textId="77777777">
      <w:tc>
        <w:tcPr>
          <w:tcW w:w="3291" w:type="pct"/>
          <w:tcMar>
            <w:left w:w="0" w:type="dxa"/>
            <w:right w:w="0" w:type="dxa"/>
          </w:tcMar>
        </w:tcPr>
        <w:p w14:paraId="38551B99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34109F43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20F132C5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35FFC7D7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000AB649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1033D5DD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30A25B39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5F927232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2FA02FC4" w14:textId="77777777" w:rsidR="00CF368F" w:rsidRDefault="00CF368F" w:rsidP="00CF368F">
    <w:pPr>
      <w:pStyle w:val="FooterAgency"/>
    </w:pPr>
  </w:p>
  <w:p w14:paraId="2F5539B0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49FD" w14:textId="77777777" w:rsidR="004C6497" w:rsidRDefault="004C6497">
      <w:r>
        <w:separator/>
      </w:r>
    </w:p>
  </w:footnote>
  <w:footnote w:type="continuationSeparator" w:id="0">
    <w:p w14:paraId="48379D2B" w14:textId="77777777" w:rsidR="004C6497" w:rsidRDefault="004C6497">
      <w:r>
        <w:continuationSeparator/>
      </w:r>
    </w:p>
  </w:footnote>
  <w:footnote w:type="continuationNotice" w:id="1">
    <w:p w14:paraId="321598B7" w14:textId="77777777" w:rsidR="004C6497" w:rsidRDefault="004C64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7493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07110">
    <w:abstractNumId w:val="1"/>
  </w:num>
  <w:num w:numId="2" w16cid:durableId="229735484">
    <w:abstractNumId w:val="7"/>
  </w:num>
  <w:num w:numId="3" w16cid:durableId="225603135">
    <w:abstractNumId w:val="4"/>
  </w:num>
  <w:num w:numId="4" w16cid:durableId="916325449">
    <w:abstractNumId w:val="17"/>
  </w:num>
  <w:num w:numId="5" w16cid:durableId="454252661">
    <w:abstractNumId w:val="3"/>
  </w:num>
  <w:num w:numId="6" w16cid:durableId="1699890497">
    <w:abstractNumId w:val="0"/>
  </w:num>
  <w:num w:numId="7" w16cid:durableId="1478261010">
    <w:abstractNumId w:val="15"/>
  </w:num>
  <w:num w:numId="8" w16cid:durableId="1471829069">
    <w:abstractNumId w:val="24"/>
  </w:num>
  <w:num w:numId="9" w16cid:durableId="298069711">
    <w:abstractNumId w:val="13"/>
  </w:num>
  <w:num w:numId="10" w16cid:durableId="1920209312">
    <w:abstractNumId w:val="2"/>
  </w:num>
  <w:num w:numId="11" w16cid:durableId="586815596">
    <w:abstractNumId w:val="14"/>
  </w:num>
  <w:num w:numId="12" w16cid:durableId="98991954">
    <w:abstractNumId w:val="12"/>
  </w:num>
  <w:num w:numId="13" w16cid:durableId="357200643">
    <w:abstractNumId w:val="18"/>
  </w:num>
  <w:num w:numId="14" w16cid:durableId="1845171832">
    <w:abstractNumId w:val="10"/>
  </w:num>
  <w:num w:numId="15" w16cid:durableId="2073118414">
    <w:abstractNumId w:val="16"/>
  </w:num>
  <w:num w:numId="16" w16cid:durableId="2105495250">
    <w:abstractNumId w:val="25"/>
  </w:num>
  <w:num w:numId="17" w16cid:durableId="763109149">
    <w:abstractNumId w:val="8"/>
  </w:num>
  <w:num w:numId="18" w16cid:durableId="1978800082">
    <w:abstractNumId w:val="19"/>
  </w:num>
  <w:num w:numId="19" w16cid:durableId="1132869003">
    <w:abstractNumId w:val="27"/>
  </w:num>
  <w:num w:numId="20" w16cid:durableId="1869887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3736022">
    <w:abstractNumId w:val="20"/>
  </w:num>
  <w:num w:numId="22" w16cid:durableId="862136253">
    <w:abstractNumId w:val="6"/>
  </w:num>
  <w:num w:numId="23" w16cid:durableId="1379206121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1487531">
    <w:abstractNumId w:val="23"/>
  </w:num>
  <w:num w:numId="25" w16cid:durableId="1190071546">
    <w:abstractNumId w:val="5"/>
  </w:num>
  <w:num w:numId="26" w16cid:durableId="1161191364">
    <w:abstractNumId w:val="11"/>
  </w:num>
  <w:num w:numId="27" w16cid:durableId="179049751">
    <w:abstractNumId w:val="22"/>
  </w:num>
  <w:num w:numId="28" w16cid:durableId="185880567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8B3189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3B58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0F71FC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E425E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6497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5177"/>
    <w:rsid w:val="008A6C21"/>
    <w:rsid w:val="008B2532"/>
    <w:rsid w:val="008B3069"/>
    <w:rsid w:val="008B318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81B49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6BB3"/>
    <w:rsid w:val="00F615A0"/>
    <w:rsid w:val="00F65299"/>
    <w:rsid w:val="00F65DA3"/>
    <w:rsid w:val="00F67369"/>
    <w:rsid w:val="00F6798A"/>
    <w:rsid w:val="00F708D8"/>
    <w:rsid w:val="00F75370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D81B346"/>
  <w15:chartTrackingRefBased/>
  <w15:docId w15:val="{508C9AC5-8933-43A9-B1AA-FF8A253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barboza\Documents\docsErasmus\ReportGenerator\inst\templates\word\darwi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9AF201-1EE6-41F7-BDE8-1E8F5FAB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2B0C6-777D-48A1-AEF3-0C74197D3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darwinTemplate.dotx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Eli Barboza Gutierrez</dc:creator>
  <dc:description/>
  <cp:lastModifiedBy>Cesar Barboza Gutierrez</cp:lastModifiedBy>
  <cp:revision>1</cp:revision>
  <dcterms:created xsi:type="dcterms:W3CDTF">2023-01-12T12:28:00Z</dcterms:created>
  <dcterms:modified xsi:type="dcterms:W3CDTF">2023-01-12T12:28:00Z</dcterms:modified>
</cp:coreProperties>
</file>